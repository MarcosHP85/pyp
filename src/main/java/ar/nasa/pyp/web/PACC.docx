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Default="005C0230" w:rsidP="00FF5580">
      <w:pPr>
        <w:pStyle w:val="Ttulo9"/>
        <w:spacing w:after="120"/>
        <w:rPr>
          <w:rFonts w:cs="Arial"/>
          <w:lang w:val="es-MX"/>
        </w:rPr>
      </w:pPr>
      <w:r w:rsidRPr="00097A89">
        <w:rPr>
          <w:rFonts w:cs="Arial"/>
          <w:szCs w:val="24"/>
          <w:lang w:val="es-MX"/>
        </w:rPr>
        <w:t>Plan de Acción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1137"/>
        <w:gridCol w:w="1556"/>
        <w:gridCol w:w="1276"/>
        <w:gridCol w:w="708"/>
        <w:gridCol w:w="291"/>
        <w:gridCol w:w="1697"/>
      </w:tblGrid>
      <w:tr w:rsidR="00FF5580" w:rsidRPr="002A1182" w:rsidTr="00CD69F0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0" w:name="Listadesplegable5"/>
          <w:p w:rsidR="00FF5580" w:rsidRPr="00C510E4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="005B7AAC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0"/>
          </w:p>
        </w:tc>
        <w:tc>
          <w:tcPr>
            <w:tcW w:w="1137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832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FF5580" w:rsidRPr="00183FD1" w:rsidRDefault="00FF5580" w:rsidP="00CD69F0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FF5580" w:rsidRPr="003451DE" w:rsidRDefault="00FF5580" w:rsidP="00CD69F0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F5580" w:rsidRPr="00302D76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F5580" w:rsidRPr="00410B4F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113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FF5580" w:rsidRPr="00183FD1" w:rsidRDefault="00FF5580" w:rsidP="00CD69F0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F5580" w:rsidRPr="002A1182" w:rsidRDefault="00FF5580" w:rsidP="00CD69F0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F5580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FF5580" w:rsidRPr="002A1182" w:rsidTr="00CD69F0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137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FF5580" w:rsidRPr="002A1182" w:rsidRDefault="00FF5580" w:rsidP="00CD69F0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tcBorders>
              <w:left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FF5580" w:rsidRPr="002A1182" w:rsidTr="00CD69F0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137" w:type="dxa"/>
            <w:tcBorders>
              <w:top w:val="nil"/>
            </w:tcBorders>
            <w:shd w:val="clear" w:color="auto" w:fill="FFFFFF"/>
          </w:tcPr>
          <w:p w:rsidR="00FF5580" w:rsidRPr="002D667D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MERGEFIELD  $ot.plantaOt  \* MERGEFORMAT </w:instrTex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556" w:type="dxa"/>
            <w:tcBorders>
              <w:top w:val="nil"/>
            </w:tcBorders>
            <w:shd w:val="clear" w:color="auto" w:fill="FFFFFF"/>
          </w:tcPr>
          <w:p w:rsidR="00FF5580" w:rsidRPr="00525740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$ot.posicion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«$ot.posicion»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FF5580" w:rsidRPr="002A118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FF5580" w:rsidRPr="00F17ACA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697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FF5580" w:rsidRPr="005259AD" w:rsidRDefault="00FF5580" w:rsidP="00B2631C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$ot.semanaPlan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«$ot.semanaPlan»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FF5580" w:rsidRPr="009E73E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69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FF5580" w:rsidRPr="002A1182" w:rsidRDefault="00FF5580" w:rsidP="00CD69F0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FF5580" w:rsidRPr="002A1182" w:rsidTr="00CD69F0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FF5580" w:rsidRPr="00183FD1" w:rsidRDefault="00FF5580" w:rsidP="00CD69F0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Listadesplegable7"/>
                  <w:enabled/>
                  <w:calcOnExit w:val="0"/>
                  <w:ddList>
                    <w:listEntry w:val="Parada Programada"/>
                    <w:listEntry w:val="                        "/>
                    <w:listEntry w:val="Parada Caliente"/>
                    <w:listEntry w:val="Parada de sistema"/>
                    <w:listEntry w:val="Parada Fría"/>
                    <w:listEntry w:val="Servicio Normal"/>
                  </w:ddList>
                </w:ffData>
              </w:fldChar>
            </w:r>
            <w:bookmarkStart w:id="1" w:name="Listadesplegable7"/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5B7AAC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  <w:bookmarkEnd w:id="1"/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FF5580" w:rsidRPr="00931075" w:rsidRDefault="00FF5580" w:rsidP="00CD69F0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OTRO"/>
                    <w:listEntry w:val="ELECTIVO"/>
                    <w:listEntry w:val="PREVENTIVO"/>
                    <w:listEntry w:val="                          "/>
                    <w:listEntry w:val="CORRECTIVO"/>
                    <w:listEntry w:val="TAREA DE APOYO"/>
                  </w:ddList>
                </w:ffData>
              </w:fldCha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5B7AA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FF5580" w:rsidRPr="00302D76" w:rsidRDefault="00FF5580" w:rsidP="00CD69F0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$ot.orgMant.orgMantId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«$ot.orgMant.orgMantId»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FF5580" w:rsidRPr="00183FD1" w:rsidRDefault="00FF5580" w:rsidP="00CD69F0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CORRECTIVO"/>
                    <w:listEntry w:val="PREVEN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2" w:name="Listadesplegable1"/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5B7AA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2"/>
          </w:p>
        </w:tc>
      </w:tr>
      <w:tr w:rsidR="00FF5580" w:rsidRPr="002A1182" w:rsidTr="00CD69F0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FF5580" w:rsidRPr="00A11835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FF5580" w:rsidRPr="00A240F2" w:rsidRDefault="00FF5580" w:rsidP="00CD69F0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FF5580" w:rsidRDefault="00FF5580" w:rsidP="00CD69F0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3"/>
            <w:tcBorders>
              <w:top w:val="nil"/>
              <w:left w:val="nil"/>
            </w:tcBorders>
            <w:shd w:val="clear" w:color="auto" w:fill="FFFFFF"/>
            <w:vAlign w:val="center"/>
          </w:tcPr>
          <w:p w:rsidR="00FF5580" w:rsidRPr="00183FD1" w:rsidRDefault="00FF5580" w:rsidP="00CD69F0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STRUMENTISTA"/>
                    <w:listEntry w:val="PROTECCIONES"/>
                    <w:listEntry w:val="ELECTRÓNICA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5B7AA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FF5580" w:rsidRPr="002A1182" w:rsidTr="00CD69F0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FF5580" w:rsidRPr="002A1182" w:rsidRDefault="00FF5580" w:rsidP="00CD69F0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FF5580" w:rsidRPr="002A1182" w:rsidTr="00CD69F0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FF5580" w:rsidRPr="00255984" w:rsidRDefault="00FF5580" w:rsidP="00CD69F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FF5580" w:rsidRPr="00240479" w:rsidRDefault="00FF5580" w:rsidP="00FF5580">
      <w:pPr>
        <w:rPr>
          <w:sz w:val="6"/>
          <w:szCs w:val="6"/>
          <w:lang w:val="es-MX"/>
        </w:rPr>
      </w:pPr>
    </w:p>
    <w:p w:rsidR="0057437F" w:rsidRPr="008001D3" w:rsidRDefault="0057437F" w:rsidP="00FF5580">
      <w:pPr>
        <w:jc w:val="center"/>
        <w:rPr>
          <w:sz w:val="6"/>
          <w:szCs w:val="6"/>
          <w:lang w:val="es-MX"/>
        </w:rPr>
      </w:pP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5C0230" w:rsidRPr="0083458E" w:rsidTr="009464F1">
        <w:trPr>
          <w:trHeight w:val="768"/>
        </w:trPr>
        <w:tc>
          <w:tcPr>
            <w:tcW w:w="9923" w:type="dxa"/>
            <w:shd w:val="clear" w:color="auto" w:fill="auto"/>
          </w:tcPr>
          <w:p w:rsidR="005C0230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83458E">
              <w:rPr>
                <w:rFonts w:ascii="Arial" w:hAnsi="Arial" w:cs="Arial"/>
                <w:b/>
                <w:lang w:val="es-MX"/>
              </w:rPr>
              <w:t>Alcance de la Tarea:</w:t>
            </w:r>
          </w:p>
          <w:p w:rsidR="005646F1" w:rsidRPr="00B2631C" w:rsidRDefault="005646F1" w:rsidP="00B41631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5C0230" w:rsidRPr="008001D3" w:rsidRDefault="005C0230" w:rsidP="005C0230">
      <w:pPr>
        <w:rPr>
          <w:lang w:val="es-MX"/>
        </w:rPr>
      </w:pPr>
    </w:p>
    <w:p w:rsidR="005C0230" w:rsidRPr="008001D3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8001D3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8001D3" w:rsidTr="009464F1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b/>
                <w:sz w:val="18"/>
                <w:szCs w:val="18"/>
                <w:lang w:val="es-MX"/>
              </w:rPr>
            </w:r>
            <w:r w:rsidR="005B7AAC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8001D3"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5B7AAC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5646F1" w:rsidP="00A23317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8"/>
                <w:szCs w:val="18"/>
                <w:lang w:val="es-MX"/>
              </w:rPr>
            </w:r>
            <w:r w:rsidR="005B7AAC"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8001D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8001D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8001D3" w:rsidTr="009464F1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16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5646F1" w:rsidRPr="008001D3" w:rsidTr="009464F1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5E05E7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VIII.1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2E4D0C" w:rsidRPr="008001D3" w:rsidRDefault="002E4D0C" w:rsidP="002E4D0C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646F1" w:rsidRPr="008001D3" w:rsidRDefault="005646F1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VIII. 3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VIII. 4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VIII.5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VIII.6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VIII.7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VIII.8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VIII.9 PS-16)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VIII.10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VIII.11 PS-016)</w:t>
            </w:r>
          </w:p>
          <w:p w:rsidR="005646F1" w:rsidRPr="008001D3" w:rsidRDefault="005646F1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5C0230" w:rsidRPr="008001D3" w:rsidRDefault="005C0230" w:rsidP="005C0230">
      <w:pPr>
        <w:pStyle w:val="Epgrafe"/>
        <w:rPr>
          <w:sz w:val="17"/>
          <w:szCs w:val="17"/>
        </w:rPr>
      </w:pPr>
      <w:r w:rsidRPr="008001D3">
        <w:rPr>
          <w:sz w:val="17"/>
          <w:szCs w:val="17"/>
        </w:rPr>
        <w:t>COMO AFECTA AL SISTEMA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962"/>
        <w:gridCol w:w="4536"/>
      </w:tblGrid>
      <w:tr w:rsidR="005C0230" w:rsidRPr="008001D3" w:rsidTr="009464F1">
        <w:trPr>
          <w:cantSplit/>
        </w:trPr>
        <w:tc>
          <w:tcPr>
            <w:tcW w:w="425" w:type="dxa"/>
            <w:shd w:val="clear" w:color="auto" w:fill="FFFFFF"/>
          </w:tcPr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8001D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2" w:type="dxa"/>
            <w:shd w:val="clear" w:color="auto" w:fill="FFFFFF"/>
          </w:tcPr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0" r="0" b="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4.8pt" to="239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Axxxf8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3.25pt" to="239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DnnR2E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-73025</wp:posOffset>
                      </wp:positionV>
                      <wp:extent cx="914400" cy="0"/>
                      <wp:effectExtent l="0" t="0" r="0" b="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-5.75pt" to="239.15pt,-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8001D3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2.45pt" to="239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wKZVHd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536" w:type="dxa"/>
            <w:shd w:val="clear" w:color="auto" w:fill="FFFFFF"/>
          </w:tcPr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</w:p>
          <w:p w:rsidR="005C0230" w:rsidRPr="008001D3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8001D3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8001D3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8001D3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701"/>
        <w:gridCol w:w="6619"/>
        <w:gridCol w:w="1603"/>
      </w:tblGrid>
      <w:tr w:rsidR="005C0230" w:rsidRPr="008001D3" w:rsidTr="009464F1">
        <w:tc>
          <w:tcPr>
            <w:tcW w:w="1701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Acción Nº</w:t>
            </w:r>
          </w:p>
        </w:tc>
        <w:tc>
          <w:tcPr>
            <w:tcW w:w="6619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Secuencia de Tareas</w:t>
            </w:r>
          </w:p>
        </w:tc>
        <w:tc>
          <w:tcPr>
            <w:tcW w:w="1603" w:type="dxa"/>
            <w:shd w:val="clear" w:color="auto" w:fill="F3F3F3"/>
          </w:tcPr>
          <w:p w:rsidR="005C0230" w:rsidRPr="008001D3" w:rsidRDefault="005C0230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Responsable</w:t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1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676144">
              <w:rPr>
                <w:rFonts w:ascii="Arial" w:hAnsi="Arial" w:cs="Arial"/>
                <w:bCs/>
                <w:sz w:val="18"/>
                <w:szCs w:val="18"/>
                <w:lang w:val="es-MX"/>
              </w:rPr>
              <w:t>Coordinar con operaciones por estado y preparación de sistema.</w:t>
            </w:r>
          </w:p>
        </w:tc>
        <w:tc>
          <w:tcPr>
            <w:tcW w:w="1603" w:type="dxa"/>
          </w:tcPr>
          <w:p w:rsidR="005646F1" w:rsidRPr="008001D3" w:rsidRDefault="005646F1" w:rsidP="005E05E7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2</w:t>
            </w:r>
          </w:p>
        </w:tc>
        <w:tc>
          <w:tcPr>
            <w:tcW w:w="6619" w:type="dxa"/>
          </w:tcPr>
          <w:p w:rsidR="005646F1" w:rsidRPr="00676144" w:rsidRDefault="005646F1" w:rsidP="002E4D0C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3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2E4D0C" w:rsidRPr="008001D3" w:rsidTr="009464F1">
        <w:tc>
          <w:tcPr>
            <w:tcW w:w="1701" w:type="dxa"/>
          </w:tcPr>
          <w:p w:rsidR="002E4D0C" w:rsidRPr="008001D3" w:rsidRDefault="002E4D0C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4</w:t>
            </w:r>
          </w:p>
        </w:tc>
        <w:tc>
          <w:tcPr>
            <w:tcW w:w="6619" w:type="dxa"/>
          </w:tcPr>
          <w:p w:rsidR="002E4D0C" w:rsidRPr="00676144" w:rsidRDefault="002E4D0C" w:rsidP="00FC0A5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676144">
              <w:rPr>
                <w:rFonts w:ascii="Arial" w:hAnsi="Arial" w:cs="Arial"/>
                <w:bCs/>
                <w:sz w:val="18"/>
                <w:szCs w:val="18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603" w:type="dxa"/>
          </w:tcPr>
          <w:p w:rsidR="002E4D0C" w:rsidRDefault="002E4D0C" w:rsidP="00FC0A57">
            <w:pPr>
              <w:jc w:val="center"/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5</w:t>
            </w:r>
          </w:p>
        </w:tc>
        <w:tc>
          <w:tcPr>
            <w:tcW w:w="6619" w:type="dxa"/>
          </w:tcPr>
          <w:p w:rsidR="005646F1" w:rsidRPr="00676144" w:rsidRDefault="005646F1" w:rsidP="005E05E7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5E05E7">
            <w:pPr>
              <w:jc w:val="center"/>
            </w:pP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6</w:t>
            </w:r>
          </w:p>
        </w:tc>
        <w:tc>
          <w:tcPr>
            <w:tcW w:w="6619" w:type="dxa"/>
          </w:tcPr>
          <w:p w:rsidR="005646F1" w:rsidRPr="008001D3" w:rsidRDefault="005646F1" w:rsidP="00B41631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262D23">
            <w:pPr>
              <w:jc w:val="center"/>
            </w:pP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646F1" w:rsidRPr="008001D3" w:rsidTr="009464F1">
        <w:tc>
          <w:tcPr>
            <w:tcW w:w="1701" w:type="dxa"/>
          </w:tcPr>
          <w:p w:rsidR="005646F1" w:rsidRPr="008001D3" w:rsidRDefault="005646F1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7</w:t>
            </w:r>
          </w:p>
        </w:tc>
        <w:tc>
          <w:tcPr>
            <w:tcW w:w="6619" w:type="dxa"/>
          </w:tcPr>
          <w:p w:rsidR="005646F1" w:rsidRPr="008001D3" w:rsidRDefault="005646F1" w:rsidP="00B41631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</w:p>
        </w:tc>
        <w:tc>
          <w:tcPr>
            <w:tcW w:w="1603" w:type="dxa"/>
          </w:tcPr>
          <w:p w:rsidR="005646F1" w:rsidRDefault="005646F1" w:rsidP="00262D23">
            <w:pPr>
              <w:jc w:val="center"/>
            </w:pP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FORMDROPDOWN </w:instrText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5B7AAC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7E3191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</w:tbl>
    <w:p w:rsidR="005C0230" w:rsidRPr="008001D3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8001D3" w:rsidTr="009464F1">
        <w:trPr>
          <w:trHeight w:val="756"/>
        </w:trPr>
        <w:tc>
          <w:tcPr>
            <w:tcW w:w="9923" w:type="dxa"/>
            <w:shd w:val="clear" w:color="auto" w:fill="FFFFFF"/>
          </w:tcPr>
          <w:p w:rsidR="005C0230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8001D3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8001D3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8001D3" w:rsidRDefault="008001D3" w:rsidP="005C0230">
      <w:pPr>
        <w:rPr>
          <w:sz w:val="4"/>
          <w:szCs w:val="4"/>
          <w:lang w:val="es-MX"/>
        </w:rPr>
      </w:pPr>
    </w:p>
    <w:sectPr w:rsidR="008001D3" w:rsidRPr="008001D3" w:rsidSect="009464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20" w:footer="56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AAC" w:rsidRDefault="005B7AAC">
      <w:r>
        <w:separator/>
      </w:r>
    </w:p>
  </w:endnote>
  <w:endnote w:type="continuationSeparator" w:id="0">
    <w:p w:rsidR="005B7AAC" w:rsidRDefault="005B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A36" w:rsidRDefault="008E1A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648"/>
    </w:tblGrid>
    <w:tr w:rsidR="00BE4CA4" w:rsidTr="00BE4CA4">
      <w:trPr>
        <w:trHeight w:val="225"/>
      </w:trPr>
      <w:tc>
        <w:tcPr>
          <w:tcW w:w="9781" w:type="dxa"/>
          <w:gridSpan w:val="8"/>
          <w:tcBorders>
            <w:bottom w:val="single" w:sz="4" w:space="0" w:color="auto"/>
          </w:tcBorders>
          <w:vAlign w:val="center"/>
        </w:tcPr>
        <w:p w:rsidR="00BE4CA4" w:rsidRDefault="00BE4CA4" w:rsidP="009C36C8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C36C8">
            <w:rPr>
              <w:rFonts w:ascii="Arial" w:hAnsi="Arial" w:cs="Arial"/>
              <w:b/>
              <w:sz w:val="16"/>
              <w:szCs w:val="16"/>
              <w:lang w:val="es-MX"/>
            </w:rPr>
            <w:t>9</w:t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BE4CA4" w:rsidRPr="000A716B" w:rsidTr="00BE4CA4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8E1A36" w:rsidRDefault="008E1A36" w:rsidP="008E1A36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$planifica.apellido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  <w:lang w:val="es-MX"/>
            </w:rPr>
            <w:t>«$planifica.apellido»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2E4D0C" w:rsidRPr="000E7388" w:rsidRDefault="008E1A36" w:rsidP="008E1A36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$planifica.nombre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  <w:lang w:val="es-MX"/>
            </w:rPr>
            <w:t>«$planifica.nombre»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SuPla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: </w:t>
          </w: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BE4CA4" w:rsidRPr="000E7388" w:rsidRDefault="00BE4CA4" w:rsidP="00F74441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JePla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BE4CA4" w:rsidRDefault="009C36C8" w:rsidP="00F74441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es-MX"/>
            </w:rPr>
            <w:t>Rodriguez</w:t>
          </w:r>
          <w:proofErr w:type="spellEnd"/>
        </w:p>
        <w:p w:rsidR="009C36C8" w:rsidRPr="000E7388" w:rsidRDefault="009C36C8" w:rsidP="00F74441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David</w:t>
          </w:r>
        </w:p>
        <w:p w:rsidR="00BE4CA4" w:rsidRPr="000E7388" w:rsidRDefault="00BE4CA4" w:rsidP="00F74441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339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BE4CA4" w:rsidRPr="000E7388" w:rsidRDefault="00BE4CA4" w:rsidP="00BE4CA4">
          <w:pPr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BE4CA4" w:rsidRPr="000E7388" w:rsidRDefault="00BE4CA4" w:rsidP="00F74441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BE4CA4" w:rsidRPr="000E7388" w:rsidRDefault="00BE4CA4" w:rsidP="00F74441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BE4CA4" w:rsidRPr="000A716B" w:rsidTr="00BE4CA4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BE4CA4" w:rsidRPr="000E7388" w:rsidRDefault="00BE4CA4" w:rsidP="00F74441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648" w:type="dxa"/>
          <w:tcBorders>
            <w:top w:val="nil"/>
            <w:left w:val="nil"/>
          </w:tcBorders>
          <w:shd w:val="clear" w:color="auto" w:fill="FFFFFF"/>
        </w:tcPr>
        <w:p w:rsidR="00BE4CA4" w:rsidRPr="000E7388" w:rsidRDefault="00BE4CA4" w:rsidP="00F74441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A36" w:rsidRDefault="008E1A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AAC" w:rsidRDefault="005B7AAC">
      <w:r>
        <w:separator/>
      </w:r>
    </w:p>
  </w:footnote>
  <w:footnote w:type="continuationSeparator" w:id="0">
    <w:p w:rsidR="005B7AAC" w:rsidRDefault="005B7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A36" w:rsidRDefault="008E1A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812"/>
      <w:gridCol w:w="1701"/>
    </w:tblGrid>
    <w:tr w:rsidR="004D4C21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5C0230" w:rsidRDefault="004D4C21" w:rsidP="00B41631">
          <w:pPr>
            <w:jc w:val="center"/>
            <w:rPr>
              <w:rFonts w:ascii="Arial" w:hAnsi="Arial"/>
              <w:b/>
              <w:i/>
              <w:sz w:val="16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4D4C21" w:rsidRPr="009804A9" w:rsidRDefault="004D4C21" w:rsidP="00B41631">
          <w:pPr>
            <w:jc w:val="center"/>
            <w:rPr>
              <w:rFonts w:ascii="Arial" w:hAnsi="Arial"/>
              <w:b/>
              <w:bCs/>
            </w:rPr>
          </w:pPr>
          <w:r w:rsidRPr="009804A9">
            <w:rPr>
              <w:rFonts w:ascii="Arial" w:hAnsi="Arial"/>
              <w:b/>
              <w:bCs/>
            </w:rPr>
            <w:t>Procedimiento</w:t>
          </w:r>
        </w:p>
        <w:p w:rsidR="004D4C21" w:rsidRPr="009804A9" w:rsidRDefault="004D4C21" w:rsidP="00B41631">
          <w:pPr>
            <w:jc w:val="center"/>
            <w:rPr>
              <w:rFonts w:ascii="Arial" w:hAnsi="Arial"/>
              <w:b/>
              <w:bCs/>
              <w:lang w:val="es-MX"/>
            </w:rPr>
          </w:pPr>
          <w:r w:rsidRPr="009804A9">
            <w:rPr>
              <w:rFonts w:ascii="Arial" w:hAnsi="Arial"/>
              <w:b/>
              <w:bCs/>
              <w:lang w:val="es-MX"/>
            </w:rPr>
            <w:t>PP-P01</w:t>
          </w:r>
        </w:p>
        <w:p w:rsidR="004D4C21" w:rsidRPr="009804A9" w:rsidRDefault="004D4C21" w:rsidP="00B41631">
          <w:pPr>
            <w:jc w:val="center"/>
            <w:rPr>
              <w:rFonts w:ascii="Arial" w:hAnsi="Arial"/>
              <w:lang w:val="es-MX"/>
            </w:rPr>
          </w:pPr>
        </w:p>
        <w:p w:rsidR="004D4C21" w:rsidRPr="009804A9" w:rsidRDefault="004D4C21" w:rsidP="00B41631">
          <w:pPr>
            <w:rPr>
              <w:rFonts w:ascii="Arial" w:hAnsi="Arial"/>
            </w:rPr>
          </w:pPr>
          <w:r w:rsidRPr="009804A9">
            <w:rPr>
              <w:rFonts w:ascii="Arial" w:hAnsi="Arial"/>
            </w:rPr>
            <w:t>Revisión 3</w:t>
          </w:r>
        </w:p>
        <w:p w:rsidR="004D4C21" w:rsidRDefault="004D4C21" w:rsidP="00B41631">
          <w:pPr>
            <w:rPr>
              <w:i/>
              <w:sz w:val="16"/>
            </w:rPr>
          </w:pPr>
          <w:r w:rsidRPr="009804A9">
            <w:rPr>
              <w:rFonts w:ascii="Arial" w:hAnsi="Arial"/>
            </w:rPr>
            <w:t xml:space="preserve">Hoja: </w:t>
          </w:r>
          <w:r w:rsidRPr="009804A9">
            <w:rPr>
              <w:rStyle w:val="Nmerodepgina"/>
              <w:rFonts w:ascii="Arial" w:hAnsi="Arial"/>
            </w:rPr>
            <w:fldChar w:fldCharType="begin"/>
          </w:r>
          <w:r w:rsidRPr="009804A9">
            <w:rPr>
              <w:rStyle w:val="Nmerodepgina"/>
              <w:rFonts w:ascii="Arial" w:hAnsi="Arial"/>
            </w:rPr>
            <w:instrText xml:space="preserve"> PAGE </w:instrText>
          </w:r>
          <w:r w:rsidRPr="009804A9">
            <w:rPr>
              <w:rStyle w:val="Nmerodepgina"/>
              <w:rFonts w:ascii="Arial" w:hAnsi="Arial"/>
            </w:rPr>
            <w:fldChar w:fldCharType="separate"/>
          </w:r>
          <w:r w:rsidR="008E1A36">
            <w:rPr>
              <w:rStyle w:val="Nmerodepgina"/>
              <w:rFonts w:ascii="Arial" w:hAnsi="Arial"/>
              <w:noProof/>
            </w:rPr>
            <w:t>1</w:t>
          </w:r>
          <w:r w:rsidRPr="009804A9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>7</w:t>
          </w:r>
          <w:r>
            <w:rPr>
              <w:rFonts w:ascii="Arial" w:hAnsi="Arial"/>
            </w:rPr>
            <w:t xml:space="preserve"> de  22</w:t>
          </w:r>
        </w:p>
      </w:tc>
    </w:tr>
  </w:tbl>
  <w:p w:rsidR="004D4C21" w:rsidRDefault="004D4C2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A36" w:rsidRDefault="008E1A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722B6"/>
    <w:rsid w:val="00262D23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B7AAC"/>
    <w:rsid w:val="005C0230"/>
    <w:rsid w:val="005D763E"/>
    <w:rsid w:val="005E05E7"/>
    <w:rsid w:val="005E537F"/>
    <w:rsid w:val="00676144"/>
    <w:rsid w:val="006806EF"/>
    <w:rsid w:val="006B705E"/>
    <w:rsid w:val="006F5F29"/>
    <w:rsid w:val="0073407A"/>
    <w:rsid w:val="00743C99"/>
    <w:rsid w:val="00743CDF"/>
    <w:rsid w:val="00794797"/>
    <w:rsid w:val="007A0931"/>
    <w:rsid w:val="008001D3"/>
    <w:rsid w:val="0083458E"/>
    <w:rsid w:val="008453B4"/>
    <w:rsid w:val="008608EA"/>
    <w:rsid w:val="008A429C"/>
    <w:rsid w:val="008B0B2A"/>
    <w:rsid w:val="008C3BFA"/>
    <w:rsid w:val="008D6501"/>
    <w:rsid w:val="008E1A36"/>
    <w:rsid w:val="00914A58"/>
    <w:rsid w:val="009464F1"/>
    <w:rsid w:val="00997B32"/>
    <w:rsid w:val="009B438F"/>
    <w:rsid w:val="009C36C8"/>
    <w:rsid w:val="009C5B9A"/>
    <w:rsid w:val="009C7A7D"/>
    <w:rsid w:val="009E2EAD"/>
    <w:rsid w:val="009E3938"/>
    <w:rsid w:val="00A05B6A"/>
    <w:rsid w:val="00A23317"/>
    <w:rsid w:val="00A41E14"/>
    <w:rsid w:val="00A43905"/>
    <w:rsid w:val="00A60B29"/>
    <w:rsid w:val="00A659B4"/>
    <w:rsid w:val="00B001A1"/>
    <w:rsid w:val="00B14D40"/>
    <w:rsid w:val="00B2631C"/>
    <w:rsid w:val="00B41631"/>
    <w:rsid w:val="00B62911"/>
    <w:rsid w:val="00BB4143"/>
    <w:rsid w:val="00BB5C37"/>
    <w:rsid w:val="00BE4CA4"/>
    <w:rsid w:val="00BE67BD"/>
    <w:rsid w:val="00BF354E"/>
    <w:rsid w:val="00C272E9"/>
    <w:rsid w:val="00C82593"/>
    <w:rsid w:val="00C87C27"/>
    <w:rsid w:val="00D26AF3"/>
    <w:rsid w:val="00D45E66"/>
    <w:rsid w:val="00E44D7D"/>
    <w:rsid w:val="00E74816"/>
    <w:rsid w:val="00EE3FBB"/>
    <w:rsid w:val="00F1310D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3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5</cp:revision>
  <cp:lastPrinted>2013-11-30T12:57:00Z</cp:lastPrinted>
  <dcterms:created xsi:type="dcterms:W3CDTF">2015-09-23T12:33:00Z</dcterms:created>
  <dcterms:modified xsi:type="dcterms:W3CDTF">2015-09-24T19:04:00Z</dcterms:modified>
</cp:coreProperties>
</file>